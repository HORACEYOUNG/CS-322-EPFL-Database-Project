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21CE2922302DEC4FA82C5DEDBC3BD810"/>
        </w:placeholder>
        <w:temporary/>
        <w:showingPlcHdr/>
        <w15:appearance w15:val="hidden"/>
      </w:sdtPr>
      <w:sdtEndPr/>
      <w:sdtContent>
        <w:p w:rsidR="00A52664" w:rsidRDefault="00C00B75">
          <w:pPr>
            <w:pStyle w:val="Date"/>
          </w:pPr>
          <w:r>
            <w:t>Date</w:t>
          </w:r>
        </w:p>
      </w:sdtContent>
    </w:sdt>
    <w:p w:rsidR="00A52664" w:rsidRDefault="00055833">
      <w:pPr>
        <w:pStyle w:val="Title"/>
      </w:pPr>
      <w:r>
        <w:rPr>
          <w:lang w:eastAsia="zh-CN"/>
        </w:rPr>
        <w:t>recess plan</w:t>
      </w:r>
    </w:p>
    <w:p w:rsidR="00A52664" w:rsidRDefault="00055833">
      <w:pPr>
        <w:pStyle w:val="Heading1"/>
      </w:pPr>
      <w:r>
        <w:t>paris</w:t>
      </w:r>
    </w:p>
    <w:p w:rsidR="00A52664" w:rsidRDefault="0059152D">
      <w:r>
        <w:rPr>
          <w:rFonts w:hint="eastAsia"/>
          <w:lang w:eastAsia="zh-CN"/>
        </w:rPr>
        <w:t>住</w:t>
      </w:r>
      <w:r w:rsidR="002859D5">
        <w:t>4.19 - 4.23</w:t>
      </w:r>
      <w:r>
        <w:rPr>
          <w:rFonts w:hint="eastAsia"/>
          <w:lang w:eastAsia="zh-CN"/>
        </w:rPr>
        <w:t>晚</w:t>
      </w:r>
    </w:p>
    <w:sdt>
      <w:sdtPr>
        <w:id w:val="1261561074"/>
        <w:placeholder>
          <w:docPart w:val="AB219C78CBCCF14782294106F438C87E"/>
        </w:placeholder>
        <w:temporary/>
        <w:showingPlcHdr/>
        <w15:appearance w15:val="hidden"/>
      </w:sdtPr>
      <w:sdtEndPr/>
      <w:sdtContent>
        <w:p w:rsidR="00A52664" w:rsidRDefault="00C00B75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1E7384DDFE158E4D9FABC9CDEEE025F8"/>
        </w:placeholder>
        <w:temporary/>
        <w:showingPlcHdr/>
        <w15:appearance w15:val="hidden"/>
      </w:sdtPr>
      <w:sdtEndPr/>
      <w:sdtContent>
        <w:p w:rsidR="00A52664" w:rsidRDefault="00C00B75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:rsidR="00A52664" w:rsidRDefault="00C00B75">
          <w:pPr>
            <w:pStyle w:val="Heading3"/>
          </w:pPr>
          <w:r>
            <w:t>For example, this paragraph uses Heading 3 style.</w:t>
          </w:r>
        </w:p>
      </w:sdtContent>
    </w:sdt>
    <w:p w:rsidR="0059152D" w:rsidRDefault="00055833" w:rsidP="0059152D">
      <w:pPr>
        <w:pStyle w:val="Heading1"/>
      </w:pPr>
      <w:r>
        <w:rPr>
          <w:rFonts w:hint="eastAsia"/>
          <w:lang w:eastAsia="zh-CN"/>
        </w:rPr>
        <w:t>Brussels</w:t>
      </w:r>
      <w:r w:rsidR="0059152D">
        <w:t xml:space="preserve"> </w:t>
      </w:r>
    </w:p>
    <w:p w:rsidR="0059152D" w:rsidRDefault="00A81F8E" w:rsidP="00A81F8E">
      <w:pPr>
        <w:rPr>
          <w:lang w:eastAsia="zh-CN"/>
        </w:rPr>
      </w:pPr>
      <w:r>
        <w:rPr>
          <w:rFonts w:hint="eastAsia"/>
          <w:lang w:eastAsia="zh-CN"/>
        </w:rPr>
        <w:t>住</w:t>
      </w:r>
      <w:r>
        <w:rPr>
          <w:lang w:eastAsia="zh-CN"/>
        </w:rPr>
        <w:t>4.24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4.25</w:t>
      </w:r>
      <w:r>
        <w:rPr>
          <w:rFonts w:hint="eastAsia"/>
          <w:lang w:eastAsia="zh-CN"/>
        </w:rPr>
        <w:t>晚</w:t>
      </w:r>
    </w:p>
    <w:p w:rsidR="00A81F8E" w:rsidRDefault="00A81F8E" w:rsidP="00A81F8E">
      <w:pPr>
        <w:rPr>
          <w:rFonts w:hint="eastAsia"/>
          <w:lang w:eastAsia="zh-CN"/>
        </w:rPr>
      </w:pPr>
      <w:bookmarkStart w:id="0" w:name="_GoBack"/>
      <w:bookmarkEnd w:id="0"/>
    </w:p>
    <w:p w:rsidR="00055833" w:rsidRDefault="00055833">
      <w:pPr>
        <w:pStyle w:val="Heading1"/>
      </w:pPr>
      <w:r>
        <w:rPr>
          <w:rFonts w:hint="eastAsia"/>
          <w:lang w:eastAsia="zh-CN"/>
        </w:rPr>
        <w:t>Amsterdam</w:t>
      </w:r>
    </w:p>
    <w:p w:rsidR="00A52664" w:rsidRDefault="00F77158" w:rsidP="00F77158">
      <w:pPr>
        <w:rPr>
          <w:rFonts w:hint="eastAsia"/>
          <w:lang w:eastAsia="zh-CN"/>
        </w:rPr>
      </w:pPr>
      <w:r>
        <w:t xml:space="preserve">4.26 </w:t>
      </w:r>
      <w:r w:rsidR="0059152D">
        <w:rPr>
          <w:rFonts w:hint="eastAsia"/>
          <w:lang w:eastAsia="zh-CN"/>
        </w:rPr>
        <w:t>白天</w:t>
      </w:r>
    </w:p>
    <w:p w:rsidR="00055833" w:rsidRDefault="00055833" w:rsidP="00055833">
      <w:pPr>
        <w:ind w:left="0"/>
      </w:pPr>
    </w:p>
    <w:p w:rsidR="00055833" w:rsidRDefault="00055833" w:rsidP="00055833">
      <w:pPr>
        <w:ind w:left="0"/>
      </w:pPr>
    </w:p>
    <w:sectPr w:rsidR="0005583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B75" w:rsidRDefault="00C00B75">
      <w:pPr>
        <w:spacing w:after="0" w:line="240" w:lineRule="auto"/>
      </w:pPr>
      <w:r>
        <w:separator/>
      </w:r>
    </w:p>
    <w:p w:rsidR="00C00B75" w:rsidRDefault="00C00B75"/>
  </w:endnote>
  <w:endnote w:type="continuationSeparator" w:id="0">
    <w:p w:rsidR="00C00B75" w:rsidRDefault="00C00B75">
      <w:pPr>
        <w:spacing w:after="0" w:line="240" w:lineRule="auto"/>
      </w:pPr>
      <w:r>
        <w:continuationSeparator/>
      </w:r>
    </w:p>
    <w:p w:rsidR="00C00B75" w:rsidRDefault="00C00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664" w:rsidRDefault="00C00B7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B75" w:rsidRDefault="00C00B75">
      <w:pPr>
        <w:spacing w:after="0" w:line="240" w:lineRule="auto"/>
      </w:pPr>
      <w:r>
        <w:separator/>
      </w:r>
    </w:p>
    <w:p w:rsidR="00C00B75" w:rsidRDefault="00C00B75"/>
  </w:footnote>
  <w:footnote w:type="continuationSeparator" w:id="0">
    <w:p w:rsidR="00C00B75" w:rsidRDefault="00C00B75">
      <w:pPr>
        <w:spacing w:after="0" w:line="240" w:lineRule="auto"/>
      </w:pPr>
      <w:r>
        <w:continuationSeparator/>
      </w:r>
    </w:p>
    <w:p w:rsidR="00C00B75" w:rsidRDefault="00C00B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3"/>
    <w:rsid w:val="00055833"/>
    <w:rsid w:val="002859D5"/>
    <w:rsid w:val="0059152D"/>
    <w:rsid w:val="00A52664"/>
    <w:rsid w:val="00A81F8E"/>
    <w:rsid w:val="00C00B75"/>
    <w:rsid w:val="00F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CFF9"/>
  <w15:chartTrackingRefBased/>
  <w15:docId w15:val="{0C0A8063-28F7-DD4D-B40B-CE6BC8D5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Yuehan/Library/Containers/com.microsoft.Word/Data/Library/Application%20Support/Microsoft/Office/16.0/DTS/en-US%7b443CFF75-DEC4-4441-AE7A-D2F5385216F0%7d/%7b4091A97E-C2EA-C240-B8D8-A12B9464F35A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CE2922302DEC4FA82C5DEDBC3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2AAD-E88F-0747-9FD8-55A16ECA2250}"/>
      </w:docPartPr>
      <w:docPartBody>
        <w:p w:rsidR="00000000" w:rsidRDefault="00365ED6">
          <w:pPr>
            <w:pStyle w:val="21CE2922302DEC4FA82C5DEDBC3BD810"/>
          </w:pPr>
          <w:r>
            <w:t>Date</w:t>
          </w:r>
        </w:p>
      </w:docPartBody>
    </w:docPart>
    <w:docPart>
      <w:docPartPr>
        <w:name w:val="AB219C78CBCCF14782294106F438C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161F6-C0A6-674B-B90E-CA6B3B03D7D2}"/>
      </w:docPartPr>
      <w:docPartBody>
        <w:p w:rsidR="00000000" w:rsidRDefault="00365ED6">
          <w:pPr>
            <w:pStyle w:val="AB219C78CBCCF14782294106F438C87E"/>
          </w:pPr>
          <w:r>
            <w:t>Heading 2</w:t>
          </w:r>
        </w:p>
      </w:docPartBody>
    </w:docPart>
    <w:docPart>
      <w:docPartPr>
        <w:name w:val="1E7384DDFE158E4D9FABC9CDEEE02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A4EBB-1717-E340-8ABC-92AA98A217CB}"/>
      </w:docPartPr>
      <w:docPartBody>
        <w:p w:rsidR="00480F30" w:rsidRDefault="00365ED6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365ED6">
          <w:pPr>
            <w:pStyle w:val="1E7384DDFE158E4D9FABC9CDEEE025F8"/>
          </w:pPr>
          <w:r>
            <w:t xml:space="preserve">For </w:t>
          </w:r>
          <w:r>
            <w:t>example, this paragraph uses Heading 3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C"/>
    <w:rsid w:val="00365ED6"/>
    <w:rsid w:val="008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65C"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6065C"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86065C"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6065C"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86065C"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86065C"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6065C"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6065C"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6065C"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CE2922302DEC4FA82C5DEDBC3BD810">
    <w:name w:val="21CE2922302DEC4FA82C5DEDBC3BD810"/>
  </w:style>
  <w:style w:type="paragraph" w:customStyle="1" w:styleId="159BC1733156AB4FA321F497C358CD4C">
    <w:name w:val="159BC1733156AB4FA321F497C358CD4C"/>
  </w:style>
  <w:style w:type="paragraph" w:customStyle="1" w:styleId="B26A88CC420DAE439D81D2B2284B865D">
    <w:name w:val="B26A88CC420DAE439D81D2B2284B865D"/>
  </w:style>
  <w:style w:type="paragraph" w:customStyle="1" w:styleId="CCC1A25178981A4F92A0B3FEB1A854CA">
    <w:name w:val="CCC1A25178981A4F92A0B3FEB1A854CA"/>
  </w:style>
  <w:style w:type="paragraph" w:customStyle="1" w:styleId="AB219C78CBCCF14782294106F438C87E">
    <w:name w:val="AB219C78CBCCF14782294106F438C87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6065C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1E7384DDFE158E4D9FABC9CDEEE025F8">
    <w:name w:val="1E7384DDFE158E4D9FABC9CDEEE025F8"/>
  </w:style>
  <w:style w:type="paragraph" w:customStyle="1" w:styleId="B7091D23CFF36F439E254530DB3F26D1">
    <w:name w:val="B7091D23CFF36F439E254530DB3F26D1"/>
  </w:style>
  <w:style w:type="paragraph" w:customStyle="1" w:styleId="7959BC1AACE46B4F8AC88D6CD3017A78">
    <w:name w:val="7959BC1AACE46B4F8AC88D6CD3017A78"/>
  </w:style>
  <w:style w:type="paragraph" w:customStyle="1" w:styleId="DCEE718E755A054BA30CDFBEB89152C9">
    <w:name w:val="DCEE718E755A054BA30CDFBEB89152C9"/>
    <w:rsid w:val="00860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#ZHANG YUEHAN#</cp:lastModifiedBy>
  <cp:revision>4</cp:revision>
  <dcterms:created xsi:type="dcterms:W3CDTF">2019-04-07T19:20:00Z</dcterms:created>
  <dcterms:modified xsi:type="dcterms:W3CDTF">2019-04-07T21:47:00Z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